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7F76" w14:textId="73F8FA9B" w:rsidR="0057342D" w:rsidRPr="0057342D" w:rsidRDefault="00904DF5" w:rsidP="005734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lang w:val="en-US"/>
        </w:rPr>
      </w:pPr>
      <w:r>
        <w:rPr>
          <w:rStyle w:val="normaltextrun"/>
          <w:rFonts w:ascii="Cambria" w:hAnsi="Cambria" w:cs="Segoe UI"/>
          <w:color w:val="000000"/>
          <w:sz w:val="36"/>
          <w:lang w:val="en-US"/>
        </w:rPr>
        <w:t>Final Assignment Web Project</w:t>
      </w:r>
      <w:r w:rsidR="0057342D">
        <w:rPr>
          <w:rStyle w:val="eop"/>
          <w:rFonts w:ascii="Cambria" w:hAnsi="Cambria" w:cs="Segoe UI"/>
          <w:sz w:val="36"/>
          <w:lang w:val="en-US"/>
        </w:rPr>
        <w:t xml:space="preserve"> </w:t>
      </w:r>
    </w:p>
    <w:p w14:paraId="26AEA304" w14:textId="65C1E263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lang w:val="en-US"/>
        </w:rPr>
      </w:pPr>
      <w:r>
        <w:rPr>
          <w:rStyle w:val="eop"/>
          <w:rFonts w:ascii="Calibri" w:hAnsi="Calibri" w:cs="Segoe UI"/>
          <w:sz w:val="36"/>
          <w:lang w:val="en-US"/>
        </w:rPr>
        <w:t xml:space="preserve"> </w:t>
      </w:r>
    </w:p>
    <w:p w14:paraId="56E103AB" w14:textId="1BFF5635" w:rsidR="0057342D" w:rsidRPr="0057342D" w:rsidRDefault="0057342D" w:rsidP="0057342D">
      <w:p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means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requires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only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layout,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also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broader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361684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historical and social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issues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related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UX,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privacy,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accessibility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, responsivity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look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forward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new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interfaces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wearables,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haptics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augmented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virtual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reality.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Web developers have to accomplish this working in diverse teams across the office and across the globe.</w:t>
      </w:r>
    </w:p>
    <w:p w14:paraId="35BB2AE0" w14:textId="0E3D2C5A" w:rsidR="0057342D" w:rsidRPr="0057342D" w:rsidRDefault="0057342D" w:rsidP="0057342D">
      <w:pPr>
        <w:rPr>
          <w:rFonts w:ascii="Cambria" w:hAnsi="Cambria" w:cs="Segoe UI"/>
          <w:sz w:val="24"/>
          <w:szCs w:val="24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aim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showing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knowledge,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skills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abilities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learned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course.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highlight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integrating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knowledge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gained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questions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assignment: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442B9AA" w14:textId="078F58F6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privacy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implications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choices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made?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ED9866C" w14:textId="07112D7A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choices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affect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UX?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A06CB02" w14:textId="5A41C05A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accessible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people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disabilities?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1A6C32C" w14:textId="0720BD10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new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interfaces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wearables,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haptics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augmented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virtual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reality?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59A58B6" w14:textId="7FB73DE5" w:rsidR="0057342D" w:rsidRPr="00904DF5" w:rsidRDefault="0057342D" w:rsidP="0057342D">
      <w:pPr>
        <w:pStyle w:val="ListParagraph"/>
        <w:numPr>
          <w:ilvl w:val="0"/>
          <w:numId w:val="24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we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people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activities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engage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context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which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site?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2B8D08E" w14:textId="35541459" w:rsidR="00904DF5" w:rsidRPr="00904DF5" w:rsidRDefault="00904DF5" w:rsidP="0057342D">
      <w:pPr>
        <w:pStyle w:val="ListParagraph"/>
        <w:numPr>
          <w:ilvl w:val="0"/>
          <w:numId w:val="24"/>
        </w:numPr>
        <w:rPr>
          <w:rStyle w:val="eop"/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>Is my website responsive?</w:t>
      </w:r>
    </w:p>
    <w:p w14:paraId="44636CDC" w14:textId="6E97FFB5" w:rsidR="00904DF5" w:rsidRPr="0057342D" w:rsidRDefault="00904DF5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>With whom and how can I test the usability of our website?</w:t>
      </w:r>
    </w:p>
    <w:p w14:paraId="7D49FCE7" w14:textId="77B97128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1A78325D" w14:textId="7723C725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38D602B7" w14:textId="24D553FD" w:rsidR="008D69E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>This assignment consists of two parts</w:t>
      </w:r>
    </w:p>
    <w:p w14:paraId="3D51F1AE" w14:textId="77777777" w:rsidR="008D69E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n-US"/>
        </w:rPr>
      </w:pPr>
    </w:p>
    <w:p w14:paraId="2703E535" w14:textId="5B7BF424" w:rsidR="008D69E6" w:rsidRPr="008D69E6" w:rsidRDefault="008D69E6" w:rsidP="0057342D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>Part 1</w:t>
      </w:r>
    </w:p>
    <w:p w14:paraId="3FABE20F" w14:textId="41B6BD69" w:rsidR="0057342D" w:rsidRPr="0057342D" w:rsidRDefault="0057342D" w:rsidP="0057342D">
      <w:pPr>
        <w:pStyle w:val="ListParagraph"/>
        <w:numPr>
          <w:ilvl w:val="0"/>
          <w:numId w:val="25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="00A00ADB">
        <w:rPr>
          <w:rStyle w:val="apple-converted-space"/>
          <w:rFonts w:ascii="Cambria" w:hAnsi="Cambria" w:cs="Segoe UI"/>
          <w:sz w:val="24"/>
          <w:szCs w:val="24"/>
          <w:lang w:val="en-US"/>
        </w:rPr>
        <w:t>3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A00ADB">
        <w:rPr>
          <w:rStyle w:val="normaltextrun"/>
          <w:rFonts w:ascii="Cambria" w:hAnsi="Cambria" w:cs="Segoe UI"/>
          <w:sz w:val="24"/>
          <w:szCs w:val="24"/>
          <w:lang w:val="en-US"/>
        </w:rPr>
        <w:t>7</w:t>
      </w:r>
      <w:bookmarkStart w:id="0" w:name="_GoBack"/>
      <w:bookmarkEnd w:id="0"/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social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technological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lecture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notes posted on Fronter</w:t>
      </w:r>
      <w:r w:rsidR="005C78D9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</w:p>
    <w:p w14:paraId="400C2667" w14:textId="14505805" w:rsidR="0057342D" w:rsidRPr="0057342D" w:rsidRDefault="0057342D" w:rsidP="0057342D">
      <w:pPr>
        <w:pStyle w:val="ListParagraph"/>
        <w:numPr>
          <w:ilvl w:val="0"/>
          <w:numId w:val="25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potential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BB16992" w14:textId="77777777" w:rsidR="008D69E6" w:rsidRDefault="008D69E6" w:rsidP="008D69E6">
      <w:pPr>
        <w:rPr>
          <w:rStyle w:val="normaltextrun"/>
          <w:rFonts w:ascii="Segoe UI" w:hAnsi="Segoe UI" w:cs="Arial"/>
          <w:szCs w:val="20"/>
          <w:lang w:val="en-US"/>
        </w:rPr>
      </w:pPr>
    </w:p>
    <w:p w14:paraId="20AA0370" w14:textId="77777777" w:rsidR="008D69E6" w:rsidRDefault="008D69E6" w:rsidP="008D69E6">
      <w:pPr>
        <w:rPr>
          <w:rStyle w:val="normaltextrun"/>
          <w:rFonts w:ascii="Segoe UI" w:hAnsi="Segoe UI" w:cs="Arial"/>
          <w:szCs w:val="20"/>
          <w:lang w:val="en-US"/>
        </w:rPr>
      </w:pPr>
      <w:r>
        <w:rPr>
          <w:rStyle w:val="normaltextrun"/>
          <w:rFonts w:ascii="Segoe UI" w:hAnsi="Segoe UI" w:cs="Arial"/>
          <w:szCs w:val="20"/>
          <w:lang w:val="en-US"/>
        </w:rPr>
        <w:t>Part 2</w:t>
      </w:r>
    </w:p>
    <w:p w14:paraId="2D2A05CD" w14:textId="3552AC1E" w:rsidR="0057342D" w:rsidRPr="008D69E6" w:rsidRDefault="0057342D" w:rsidP="008D69E6">
      <w:pPr>
        <w:pStyle w:val="ListParagraph"/>
        <w:numPr>
          <w:ilvl w:val="0"/>
          <w:numId w:val="31"/>
        </w:numPr>
        <w:rPr>
          <w:rFonts w:ascii="Segoe UI" w:hAnsi="Segoe UI"/>
          <w:lang w:val="en-US"/>
        </w:rPr>
      </w:pPr>
      <w:r w:rsidRPr="008D69E6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Create a website that </w:t>
      </w:r>
      <w:r w:rsidRPr="008D69E6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02D4EC8" w14:textId="0396F981" w:rsidR="0057342D" w:rsidRPr="0057342D" w:rsidRDefault="0057342D" w:rsidP="008D69E6">
      <w:pPr>
        <w:pStyle w:val="ListParagraph"/>
        <w:numPr>
          <w:ilvl w:val="1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Explains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from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social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technological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perspective.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2534292C" w14:textId="134CCB6B" w:rsidR="0057342D" w:rsidRPr="0057342D" w:rsidRDefault="0057342D" w:rsidP="008D69E6">
      <w:pPr>
        <w:pStyle w:val="ListParagraph"/>
        <w:numPr>
          <w:ilvl w:val="1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Describes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relates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identified.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D1C40A5" w14:textId="12DCE5A4" w:rsidR="0057342D" w:rsidRPr="0057342D" w:rsidRDefault="0057342D" w:rsidP="008D69E6">
      <w:pPr>
        <w:pStyle w:val="ListParagraph"/>
        <w:numPr>
          <w:ilvl w:val="1"/>
          <w:numId w:val="31"/>
        </w:numPr>
        <w:rPr>
          <w:rFonts w:ascii="Segoe UI" w:hAnsi="Segoe UI"/>
          <w:color w:val="auto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example,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mobile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app,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app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detail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–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paying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particular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attention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questions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above.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n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o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need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code</w:t>
      </w:r>
      <w:r>
        <w:rPr>
          <w:rStyle w:val="apple-converted-space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solution.</w:t>
      </w:r>
      <w:r>
        <w:rPr>
          <w:rStyle w:val="eop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</w:p>
    <w:p w14:paraId="1FE8D49B" w14:textId="5A762970" w:rsidR="0057342D" w:rsidRPr="0057342D" w:rsidRDefault="0057342D" w:rsidP="008D69E6">
      <w:pPr>
        <w:pStyle w:val="ListParagraph"/>
        <w:numPr>
          <w:ilvl w:val="0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text,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images,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videos,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hyperlinks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2310FE8" w14:textId="0F8F7E0A" w:rsidR="0057342D" w:rsidRPr="0057342D" w:rsidRDefault="0057342D" w:rsidP="008D69E6">
      <w:pPr>
        <w:pStyle w:val="ListParagraph"/>
        <w:numPr>
          <w:ilvl w:val="0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static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“informational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game,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simulation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interactive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elements.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F3C09B3" w14:textId="0DA77FDB" w:rsidR="0057342D" w:rsidRPr="00361684" w:rsidRDefault="0057342D" w:rsidP="008D69E6">
      <w:pPr>
        <w:pStyle w:val="ListParagraph"/>
        <w:numPr>
          <w:ilvl w:val="0"/>
          <w:numId w:val="31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lastRenderedPageBreak/>
        <w:t>Accessibility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usability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functionality.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words,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look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“cool”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design it to work effectively</w:t>
      </w:r>
      <w:r w:rsidR="00904DF5">
        <w:rPr>
          <w:rStyle w:val="normaltextrun"/>
          <w:rFonts w:ascii="Cambria" w:hAnsi="Cambria" w:cs="Segoe UI"/>
          <w:b/>
          <w:sz w:val="24"/>
          <w:szCs w:val="24"/>
          <w:lang w:val="en-US"/>
        </w:rPr>
        <w:t>, efficiently and pleasurably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 for the user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FC757A6" w14:textId="77777777" w:rsidR="00361684" w:rsidRDefault="00361684" w:rsidP="00361684">
      <w:pPr>
        <w:rPr>
          <w:rFonts w:ascii="Segoe UI" w:hAnsi="Segoe UI"/>
          <w:lang w:val="en-US"/>
        </w:rPr>
      </w:pPr>
    </w:p>
    <w:p w14:paraId="2D9AF58A" w14:textId="62F0ED2A" w:rsidR="00361684" w:rsidRDefault="00361684" w:rsidP="00361684">
      <w:p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>Part 3</w:t>
      </w:r>
    </w:p>
    <w:p w14:paraId="2D7A4AA8" w14:textId="23B22A10" w:rsidR="00361684" w:rsidRDefault="00361684" w:rsidP="00361684">
      <w:pPr>
        <w:pStyle w:val="ListParagraph"/>
        <w:numPr>
          <w:ilvl w:val="0"/>
          <w:numId w:val="32"/>
        </w:num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>Individually rate your fellow group members</w:t>
      </w:r>
    </w:p>
    <w:p w14:paraId="633C8473" w14:textId="25834922" w:rsidR="00361684" w:rsidRPr="00361684" w:rsidRDefault="00361684" w:rsidP="00361684">
      <w:pPr>
        <w:pStyle w:val="ListParagraph"/>
        <w:numPr>
          <w:ilvl w:val="0"/>
          <w:numId w:val="32"/>
        </w:num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 xml:space="preserve">Rate each group member’s contribution to the project using the </w:t>
      </w:r>
      <w:hyperlink r:id="rId8" w:history="1">
        <w:r w:rsidRPr="00904DF5">
          <w:rPr>
            <w:rStyle w:val="Hyperlink"/>
            <w:rFonts w:ascii="Cambria" w:hAnsi="Cambria" w:cs="Segoe UI"/>
            <w:sz w:val="24"/>
            <w:szCs w:val="24"/>
            <w:lang w:val="en-US"/>
          </w:rPr>
          <w:t>peer evaluation</w:t>
        </w:r>
      </w:hyperlink>
    </w:p>
    <w:p w14:paraId="6D4D10BC" w14:textId="309FEAE9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4087EE1D" w14:textId="6FA9DE5C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Technical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Requirements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39C6A514" w14:textId="2226BF77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14B7C23D" w14:textId="341760E6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apple-converted-space"/>
          <w:rFonts w:ascii="Cambria" w:hAnsi="Cambria" w:cs="Segoe UI"/>
          <w:lang w:val="en-US"/>
        </w:rPr>
        <w:t>must</w:t>
      </w:r>
      <w:r>
        <w:rPr>
          <w:rStyle w:val="apple-converted-space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uploaded onto</w:t>
      </w:r>
      <w:r w:rsidRPr="008B35AB">
        <w:rPr>
          <w:rStyle w:val="apple-converted-space"/>
          <w:rFonts w:ascii="Cambria" w:hAnsi="Cambria" w:cs="Segoe UI"/>
          <w:b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the student web server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of</w:t>
      </w:r>
      <w:r>
        <w:rPr>
          <w:rStyle w:val="apple-converted-space"/>
          <w:rFonts w:ascii="Cambria" w:hAnsi="Cambria" w:cs="Segoe UI"/>
          <w:color w:val="FF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8A36D0F" w14:textId="2187DA56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contain at minimum 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09BBC8D" w14:textId="2A2B4149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limit,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minimum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19D60D6" w14:textId="45BD5470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emphasis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quality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information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interaction,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quantity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1D98D600" w14:textId="23AB36AE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language.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However,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grammar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punctuation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important!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Write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clearly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concisely.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non-English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language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translating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Google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translate.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B5672D4" w14:textId="3AEDC3C3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frameworks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libraries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prohibited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E7FE4AB" w14:textId="2C46A6E1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Copying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written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prohibited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B7429B2" w14:textId="4438D4F5" w:rsidR="0057342D" w:rsidRPr="00904DF5" w:rsidRDefault="0057342D" w:rsidP="0057342D">
      <w:pPr>
        <w:pStyle w:val="ListParagraph"/>
        <w:numPr>
          <w:ilvl w:val="0"/>
          <w:numId w:val="26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Fronter for a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ssessment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criteria.</w:t>
      </w:r>
    </w:p>
    <w:p w14:paraId="4772ACC6" w14:textId="15786057" w:rsidR="00904DF5" w:rsidRPr="008543F3" w:rsidRDefault="00904DF5" w:rsidP="008543F3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Every group member must complete a </w:t>
      </w:r>
      <w:hyperlink r:id="rId9" w:history="1">
        <w:r w:rsidRPr="00904DF5">
          <w:rPr>
            <w:rStyle w:val="Hyperlink"/>
            <w:rFonts w:ascii="Cambria" w:hAnsi="Cambria" w:cs="Segoe UI"/>
            <w:sz w:val="24"/>
            <w:szCs w:val="24"/>
            <w:lang w:val="en-US"/>
          </w:rPr>
          <w:t>peer evaluation</w:t>
        </w:r>
      </w:hyperlink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for each group member.</w:t>
      </w:r>
    </w:p>
    <w:p w14:paraId="127066A3" w14:textId="21E1CD61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7D1E2DF0" w14:textId="3E453461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Group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09D54F45" w14:textId="4A12F718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574EBFF0" w14:textId="2661E26F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own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(minimum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sz w:val="24"/>
          <w:szCs w:val="24"/>
          <w:lang w:val="en-US"/>
        </w:rPr>
        <w:t>3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maximum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sz w:val="24"/>
          <w:szCs w:val="24"/>
          <w:lang w:val="en-US"/>
        </w:rPr>
        <w:t>7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members).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3264B09" w14:textId="6F9D6073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declare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their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affiliation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filling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out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hyperlink r:id="rId10" w:history="1">
        <w:r w:rsidRPr="0057342D"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>this</w:t>
        </w:r>
        <w:r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 xml:space="preserve"> </w:t>
        </w:r>
        <w:r w:rsidRPr="0057342D"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>form</w:t>
        </w:r>
      </w:hyperlink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before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due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date.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5E68DCF" w14:textId="36C5ED74" w:rsidR="0057342D" w:rsidRPr="0057342D" w:rsidRDefault="008543F3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>
        <w:rPr>
          <w:rStyle w:val="normaltextrun"/>
          <w:rFonts w:ascii="Cambria" w:hAnsi="Cambria" w:cs="Segoe UI"/>
          <w:sz w:val="24"/>
          <w:szCs w:val="24"/>
          <w:lang w:val="en-US"/>
        </w:rPr>
        <w:t>Y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ou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leave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groups.</w:t>
      </w:r>
      <w:r w:rsidR="0057342D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8DAFD10" w14:textId="7CDB1280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participate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42B37DD" w14:textId="4462391E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Participation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student’s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individual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responsibility.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229BACD" w14:textId="32083A30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delays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caused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group’s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responsibility.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5F01807" w14:textId="516C1AE9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maintain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professional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environment.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6D677F1" w14:textId="531DB581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Cooperation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mandatory.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CC4499E" w14:textId="5F7A2470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already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declared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yourself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opt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created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time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before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due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date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sending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email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“assign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course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instructor.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name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student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number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body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email.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instructor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another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possible.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result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delay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beginning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21490FE9" w14:textId="5E17206C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0AF42B80" w14:textId="3C01DA98" w:rsidR="0057342D" w:rsidRDefault="0057342D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Submission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743FFC5E" w14:textId="77777777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54357669" w14:textId="0F0A5571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color w:val="000000"/>
          <w:lang w:val="en-US"/>
        </w:rPr>
        <w:t>As a group, y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ou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must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8B35AB">
        <w:rPr>
          <w:rStyle w:val="apple-converted-space"/>
          <w:rFonts w:ascii="Cambria" w:hAnsi="Cambria" w:cs="Segoe UI"/>
          <w:b/>
          <w:color w:val="000000"/>
          <w:lang w:val="en-US"/>
        </w:rPr>
        <w:t>o</w:t>
      </w:r>
      <w:r w:rsidRPr="008B35AB">
        <w:rPr>
          <w:rStyle w:val="normaltextrun"/>
          <w:rFonts w:ascii="Cambria" w:hAnsi="Cambria" w:cs="Segoe UI"/>
          <w:b/>
          <w:color w:val="000000"/>
          <w:lang w:val="en-US"/>
        </w:rPr>
        <w:t>ne URL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website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B35AB"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 w:rsidR="008B35AB"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="008B35AB" w:rsidRPr="0057342D">
        <w:rPr>
          <w:rStyle w:val="spellingerror"/>
          <w:rFonts w:ascii="Cambria" w:hAnsi="Cambria"/>
          <w:color w:val="000000"/>
          <w:lang w:val="en-US"/>
        </w:rPr>
        <w:t>Fronter</w:t>
      </w:r>
      <w:r w:rsidR="008B35AB">
        <w:rPr>
          <w:rStyle w:val="apple-converted-space"/>
          <w:rFonts w:ascii="Cambria" w:hAnsi="Cambria" w:cs="Segoe UI"/>
          <w:color w:val="000000"/>
          <w:lang w:val="en-US"/>
        </w:rPr>
        <w:t xml:space="preserve">, using the group hand-in function to include all members of the group,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under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hand-in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folder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23:59</w:t>
      </w:r>
      <w:r w:rsidR="008543F3">
        <w:rPr>
          <w:rStyle w:val="normaltextrun"/>
          <w:rFonts w:ascii="Cambria" w:hAnsi="Cambria" w:cs="Segoe UI"/>
          <w:b/>
          <w:bCs/>
          <w:color w:val="000000"/>
          <w:lang w:val="en-US"/>
        </w:rPr>
        <w:t xml:space="preserve"> on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b/>
          <w:bCs/>
          <w:color w:val="000000"/>
          <w:lang w:val="en-US"/>
        </w:rPr>
        <w:t>30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color w:val="000000"/>
          <w:lang w:val="en-US"/>
        </w:rPr>
        <w:t>Nov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220C7ABB" w14:textId="4732A5E7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lastRenderedPageBreak/>
        <w:t>In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other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words,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make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per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not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each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member.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53CD1094" w14:textId="3899644F" w:rsidR="0057342D" w:rsidRPr="00361684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member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can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URL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spellingerror"/>
          <w:rFonts w:ascii="Cambria" w:hAnsi="Cambria"/>
          <w:color w:val="000000"/>
          <w:lang w:val="en-US"/>
        </w:rPr>
        <w:t>Fronter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</w:p>
    <w:p w14:paraId="6FAA050F" w14:textId="3DBB1C89" w:rsidR="00361684" w:rsidRPr="00361684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lang w:val="en-US"/>
        </w:rPr>
      </w:pPr>
      <w:r>
        <w:rPr>
          <w:rStyle w:val="eop"/>
          <w:rFonts w:ascii="Cambria" w:hAnsi="Cambria" w:cs="Segoe UI"/>
          <w:color w:val="000000"/>
          <w:lang w:val="en-US"/>
        </w:rPr>
        <w:t xml:space="preserve">Login to </w:t>
      </w:r>
      <w:hyperlink r:id="rId11" w:history="1">
        <w:r w:rsidRPr="00361684">
          <w:rPr>
            <w:rStyle w:val="Hyperlink"/>
            <w:rFonts w:ascii="Cambria" w:hAnsi="Cambria" w:cs="Segoe UI"/>
            <w:lang w:val="en-US"/>
          </w:rPr>
          <w:t>Fronter</w:t>
        </w:r>
      </w:hyperlink>
      <w:r>
        <w:rPr>
          <w:rStyle w:val="eop"/>
          <w:rFonts w:ascii="Cambria" w:hAnsi="Cambria" w:cs="Segoe UI"/>
          <w:color w:val="000000"/>
          <w:lang w:val="en-US"/>
        </w:rPr>
        <w:t xml:space="preserve"> and go to the Web Project room</w:t>
      </w:r>
    </w:p>
    <w:p w14:paraId="014C23A0" w14:textId="4F337903" w:rsidR="00361684" w:rsidRPr="00E901D3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the Hand In menu option on the left</w:t>
      </w:r>
    </w:p>
    <w:p w14:paraId="01B9C7D2" w14:textId="68F2D744" w:rsidR="00361684" w:rsidRPr="00E901D3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“</w:t>
      </w:r>
      <w:r w:rsidR="00E901D3" w:rsidRPr="00E901D3">
        <w:rPr>
          <w:rFonts w:ascii="Cambria" w:hAnsi="Cambria" w:cs="Segoe UI"/>
          <w:color w:val="000000"/>
          <w:lang w:val="en-US"/>
        </w:rPr>
        <w:t>Create</w:t>
      </w:r>
      <w:r w:rsidRPr="00E901D3">
        <w:rPr>
          <w:rFonts w:ascii="Cambria" w:hAnsi="Cambria" w:cs="Segoe UI"/>
          <w:color w:val="000000"/>
          <w:lang w:val="en-US"/>
        </w:rPr>
        <w:t xml:space="preserve">” </w:t>
      </w:r>
      <w:r w:rsidR="00E901D3" w:rsidRPr="00E901D3">
        <w:rPr>
          <w:rFonts w:ascii="Cambria" w:hAnsi="Cambria" w:cs="Segoe UI"/>
          <w:color w:val="000000"/>
          <w:lang w:val="en-US"/>
        </w:rPr>
        <w:t>and “Link”</w:t>
      </w:r>
    </w:p>
    <w:p w14:paraId="3B768A68" w14:textId="5541CA4C" w:rsidR="00361684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Enter the “URL” and “Title”</w:t>
      </w:r>
    </w:p>
    <w:p w14:paraId="4739350D" w14:textId="1A1F8210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Under “Customize Owners”, Select “Group Submission”</w:t>
      </w:r>
    </w:p>
    <w:p w14:paraId="57FAA897" w14:textId="715FE90D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the names of your group members</w:t>
      </w:r>
    </w:p>
    <w:p w14:paraId="3CCB6996" w14:textId="1EC0500D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“Save”</w:t>
      </w:r>
    </w:p>
    <w:p w14:paraId="7D01E3E4" w14:textId="44864965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lang w:val="en-US"/>
        </w:rPr>
        <w:t>Verify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the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link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works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after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submission.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4C9091C5" w14:textId="4F89F876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changes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website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after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deadline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considered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color w:val="000000"/>
          <w:lang w:val="en-US"/>
        </w:rPr>
        <w:t>late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61351ACA" w14:textId="5D4A8DAF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Late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accepted,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but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final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reduced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letter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every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24-hour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period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following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due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date.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on 1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B.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Tuesday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2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C.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3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4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assignment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submitted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after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 xml:space="preserve">4 Dec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4D51AA9F" w14:textId="42BC64EE" w:rsidR="0057342D" w:rsidRPr="008543F3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Exceptions,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documented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medical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reasons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only,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must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approved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instructor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before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assignment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deadline.</w:t>
      </w:r>
    </w:p>
    <w:p w14:paraId="3B2449A5" w14:textId="77777777" w:rsidR="008543F3" w:rsidRPr="008543F3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color w:val="000000"/>
          <w:lang w:val="en-US"/>
        </w:rPr>
        <w:t xml:space="preserve">Peer evaluations for each group member must be submitted by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23:59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 xml:space="preserve"> on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>30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color w:val="000000"/>
          <w:lang w:val="en-US"/>
        </w:rPr>
        <w:t>Nov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>.</w:t>
      </w:r>
    </w:p>
    <w:p w14:paraId="1D29EC0A" w14:textId="2C3C8A77" w:rsidR="008543F3" w:rsidRPr="008543F3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bCs/>
          <w:color w:val="000000"/>
          <w:lang w:val="en-US"/>
        </w:rPr>
        <w:t>Any student that does not submit a peer evaluation for each of their group members will be lowered by one letter grade. In other words, if I am working in a group of five</w:t>
      </w:r>
      <w:r w:rsidR="00532555">
        <w:rPr>
          <w:rStyle w:val="normaltextrun"/>
          <w:rFonts w:ascii="Cambria" w:hAnsi="Cambria" w:cs="Segoe UI"/>
          <w:bCs/>
          <w:color w:val="000000"/>
          <w:lang w:val="en-US"/>
        </w:rPr>
        <w:t>, including me, and I do not submit four peer evaluations for each of the other group members on time, then my grade will be lowered.</w:t>
      </w:r>
    </w:p>
    <w:p w14:paraId="510B7D89" w14:textId="778A5B7F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40DBE090" w14:textId="74E45444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Notes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4E42CE73" w14:textId="6679774F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73F6FF52" w14:textId="3B41509D" w:rsidR="0057342D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their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own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5ADDC0E" w14:textId="483BDE5A" w:rsidR="0057342D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graded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according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assessment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criteria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>posted on Fronter.</w:t>
      </w:r>
    </w:p>
    <w:p w14:paraId="59DFFB3F" w14:textId="5879C12A" w:rsidR="0057342D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comment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provide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feedback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topics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initial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829EC52" w14:textId="54AA1D92" w:rsidR="008D69E6" w:rsidRPr="008D69E6" w:rsidRDefault="008D69E6" w:rsidP="008D69E6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>
        <w:rPr>
          <w:rStyle w:val="normaltextrun"/>
          <w:rFonts w:ascii="Cambria" w:hAnsi="Cambria" w:cs="Segoe UI"/>
          <w:sz w:val="24"/>
          <w:szCs w:val="24"/>
          <w:lang w:val="en-US"/>
        </w:rPr>
        <w:t>Each part of this assignment counts as 45% or your grade.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The peer evaluations count as an additional 10% of your grade.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In total t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his assignment counts for</w:t>
      </w:r>
      <w:r w:rsidR="0057342D" w:rsidRPr="008B35AB">
        <w:rPr>
          <w:rStyle w:val="apple-converted-space"/>
          <w:rFonts w:ascii="Cambria" w:hAnsi="Cambria" w:cs="Segoe UI"/>
          <w:b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b/>
          <w:sz w:val="24"/>
          <w:szCs w:val="24"/>
          <w:lang w:val="en-US"/>
        </w:rPr>
        <w:t>10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0% of your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final 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grade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 w:rsidR="0057342D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76CD7F40" w14:textId="6B1BE348" w:rsidR="00A26EA5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Submission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deadlines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informed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advance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significant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sectPr w:rsidR="00A26EA5" w:rsidRPr="0057342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B6900" w14:textId="77777777" w:rsidR="00813000" w:rsidRDefault="00813000" w:rsidP="00551F2F">
      <w:pPr>
        <w:spacing w:after="0" w:line="240" w:lineRule="auto"/>
      </w:pPr>
      <w:r>
        <w:separator/>
      </w:r>
    </w:p>
  </w:endnote>
  <w:endnote w:type="continuationSeparator" w:id="0">
    <w:p w14:paraId="3CA150D0" w14:textId="77777777" w:rsidR="00813000" w:rsidRDefault="00813000" w:rsidP="0055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F69FF" w14:textId="7A256952" w:rsidR="00551F2F" w:rsidRPr="009515AC" w:rsidRDefault="00904DF5" w:rsidP="00551F2F">
    <w:pPr>
      <w:pStyle w:val="Footer"/>
      <w:rPr>
        <w:lang w:val="en-US"/>
      </w:rPr>
    </w:pPr>
    <w:r>
      <w:rPr>
        <w:lang w:val="en-US"/>
      </w:rPr>
      <w:t>The</w:t>
    </w:r>
    <w:r w:rsidR="00551F2F">
      <w:rPr>
        <w:lang w:val="en-US"/>
      </w:rPr>
      <w:t xml:space="preserve"> readability of this assignment is rated as 8.7 by </w:t>
    </w:r>
    <w:r w:rsidR="00551F2F" w:rsidRPr="009515AC">
      <w:rPr>
        <w:lang w:val="en-US"/>
      </w:rPr>
      <w:t>https://readability-score.com/</w:t>
    </w:r>
  </w:p>
  <w:p w14:paraId="465A4971" w14:textId="77777777" w:rsidR="00551F2F" w:rsidRPr="00551F2F" w:rsidRDefault="00551F2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F0B4F" w14:textId="77777777" w:rsidR="00813000" w:rsidRDefault="00813000" w:rsidP="00551F2F">
      <w:pPr>
        <w:spacing w:after="0" w:line="240" w:lineRule="auto"/>
      </w:pPr>
      <w:r>
        <w:separator/>
      </w:r>
    </w:p>
  </w:footnote>
  <w:footnote w:type="continuationSeparator" w:id="0">
    <w:p w14:paraId="4575C605" w14:textId="77777777" w:rsidR="00813000" w:rsidRDefault="00813000" w:rsidP="0055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056E"/>
    <w:multiLevelType w:val="hybridMultilevel"/>
    <w:tmpl w:val="DF4AD70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285"/>
    <w:multiLevelType w:val="multilevel"/>
    <w:tmpl w:val="F9F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D1B47"/>
    <w:multiLevelType w:val="multilevel"/>
    <w:tmpl w:val="2FA2CF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1BA8"/>
    <w:multiLevelType w:val="multilevel"/>
    <w:tmpl w:val="430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062A1"/>
    <w:multiLevelType w:val="multilevel"/>
    <w:tmpl w:val="1C0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614"/>
    <w:multiLevelType w:val="hybridMultilevel"/>
    <w:tmpl w:val="532C55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8BB"/>
    <w:multiLevelType w:val="multilevel"/>
    <w:tmpl w:val="D14003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E59BB"/>
    <w:multiLevelType w:val="hybridMultilevel"/>
    <w:tmpl w:val="2D742EB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3D62"/>
    <w:multiLevelType w:val="hybridMultilevel"/>
    <w:tmpl w:val="0248C774"/>
    <w:lvl w:ilvl="0" w:tplc="7B6A0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20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77AB5"/>
    <w:multiLevelType w:val="multilevel"/>
    <w:tmpl w:val="A4D89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E256C"/>
    <w:multiLevelType w:val="multilevel"/>
    <w:tmpl w:val="98766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139C7"/>
    <w:multiLevelType w:val="hybridMultilevel"/>
    <w:tmpl w:val="8E0841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37E9"/>
    <w:multiLevelType w:val="multilevel"/>
    <w:tmpl w:val="2CE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A13A3D"/>
    <w:multiLevelType w:val="hybridMultilevel"/>
    <w:tmpl w:val="E348D6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657B8"/>
    <w:multiLevelType w:val="hybridMultilevel"/>
    <w:tmpl w:val="D1F6556E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618E7"/>
    <w:multiLevelType w:val="multilevel"/>
    <w:tmpl w:val="2C0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457BD"/>
    <w:multiLevelType w:val="multilevel"/>
    <w:tmpl w:val="4C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E1A63"/>
    <w:multiLevelType w:val="multilevel"/>
    <w:tmpl w:val="E85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D6224"/>
    <w:multiLevelType w:val="multilevel"/>
    <w:tmpl w:val="838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33A6C"/>
    <w:multiLevelType w:val="multilevel"/>
    <w:tmpl w:val="22A8C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A75380"/>
    <w:multiLevelType w:val="hybridMultilevel"/>
    <w:tmpl w:val="47B42E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75194"/>
    <w:multiLevelType w:val="hybridMultilevel"/>
    <w:tmpl w:val="09763DAA"/>
    <w:lvl w:ilvl="0" w:tplc="3756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46AB1"/>
    <w:multiLevelType w:val="hybridMultilevel"/>
    <w:tmpl w:val="9DA8C9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021F"/>
    <w:multiLevelType w:val="multilevel"/>
    <w:tmpl w:val="3926E2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07895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5DA3"/>
    <w:multiLevelType w:val="hybridMultilevel"/>
    <w:tmpl w:val="8E0862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8089F"/>
    <w:multiLevelType w:val="hybridMultilevel"/>
    <w:tmpl w:val="90580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53481"/>
    <w:multiLevelType w:val="hybridMultilevel"/>
    <w:tmpl w:val="E3246A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80512"/>
    <w:multiLevelType w:val="hybridMultilevel"/>
    <w:tmpl w:val="471A2C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14F07"/>
    <w:multiLevelType w:val="multilevel"/>
    <w:tmpl w:val="FB64C6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03FFB"/>
    <w:multiLevelType w:val="multilevel"/>
    <w:tmpl w:val="6AD61B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22"/>
  </w:num>
  <w:num w:numId="5">
    <w:abstractNumId w:val="15"/>
  </w:num>
  <w:num w:numId="6">
    <w:abstractNumId w:val="8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24"/>
  </w:num>
  <w:num w:numId="13">
    <w:abstractNumId w:val="30"/>
  </w:num>
  <w:num w:numId="14">
    <w:abstractNumId w:val="6"/>
  </w:num>
  <w:num w:numId="15">
    <w:abstractNumId w:val="31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"/>
  </w:num>
  <w:num w:numId="21">
    <w:abstractNumId w:val="3"/>
  </w:num>
  <w:num w:numId="22">
    <w:abstractNumId w:val="16"/>
  </w:num>
  <w:num w:numId="23">
    <w:abstractNumId w:val="17"/>
  </w:num>
  <w:num w:numId="24">
    <w:abstractNumId w:val="12"/>
  </w:num>
  <w:num w:numId="25">
    <w:abstractNumId w:val="9"/>
  </w:num>
  <w:num w:numId="26">
    <w:abstractNumId w:val="23"/>
  </w:num>
  <w:num w:numId="27">
    <w:abstractNumId w:val="5"/>
  </w:num>
  <w:num w:numId="28">
    <w:abstractNumId w:val="28"/>
  </w:num>
  <w:num w:numId="29">
    <w:abstractNumId w:val="29"/>
  </w:num>
  <w:num w:numId="30">
    <w:abstractNumId w:val="14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A5"/>
    <w:rsid w:val="00154BDE"/>
    <w:rsid w:val="001C3CBF"/>
    <w:rsid w:val="00211D91"/>
    <w:rsid w:val="00217F25"/>
    <w:rsid w:val="00330482"/>
    <w:rsid w:val="00361684"/>
    <w:rsid w:val="00370F21"/>
    <w:rsid w:val="003C2A1E"/>
    <w:rsid w:val="003E2D04"/>
    <w:rsid w:val="004A5FE1"/>
    <w:rsid w:val="004B0640"/>
    <w:rsid w:val="004B74C0"/>
    <w:rsid w:val="005131FC"/>
    <w:rsid w:val="00532555"/>
    <w:rsid w:val="00551F2F"/>
    <w:rsid w:val="0057342D"/>
    <w:rsid w:val="005B0DCA"/>
    <w:rsid w:val="005C78D9"/>
    <w:rsid w:val="006213D6"/>
    <w:rsid w:val="00681502"/>
    <w:rsid w:val="007E2F40"/>
    <w:rsid w:val="007F446E"/>
    <w:rsid w:val="00813000"/>
    <w:rsid w:val="008543F3"/>
    <w:rsid w:val="008735A4"/>
    <w:rsid w:val="008A5F5F"/>
    <w:rsid w:val="008B35AB"/>
    <w:rsid w:val="008D362F"/>
    <w:rsid w:val="008D69E6"/>
    <w:rsid w:val="00904DF5"/>
    <w:rsid w:val="009668ED"/>
    <w:rsid w:val="009C4F24"/>
    <w:rsid w:val="00A00ADB"/>
    <w:rsid w:val="00A26EA5"/>
    <w:rsid w:val="00A378CF"/>
    <w:rsid w:val="00A5738B"/>
    <w:rsid w:val="00AC6B12"/>
    <w:rsid w:val="00B43A94"/>
    <w:rsid w:val="00C6385D"/>
    <w:rsid w:val="00C9705B"/>
    <w:rsid w:val="00DC217B"/>
    <w:rsid w:val="00DF08DC"/>
    <w:rsid w:val="00E64757"/>
    <w:rsid w:val="00E901D3"/>
    <w:rsid w:val="00EB2B46"/>
    <w:rsid w:val="00F6319B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D4C1"/>
  <w15:chartTrackingRefBased/>
  <w15:docId w15:val="{72C07FAB-108F-46B5-BEF7-E66028B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A5"/>
    <w:pPr>
      <w:spacing w:after="0" w:line="240" w:lineRule="auto"/>
      <w:ind w:left="720"/>
      <w:contextualSpacing/>
    </w:pPr>
    <w:rPr>
      <w:rFonts w:ascii="Times New Roman" w:eastAsia="Arial" w:hAnsi="Times New Roman" w:cs="Arial"/>
      <w:color w:val="000000"/>
      <w:szCs w:val="20"/>
      <w:lang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4B0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6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1F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7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57342D"/>
  </w:style>
  <w:style w:type="character" w:customStyle="1" w:styleId="apple-converted-space">
    <w:name w:val="apple-converted-space"/>
    <w:basedOn w:val="DefaultParagraphFont"/>
    <w:rsid w:val="0057342D"/>
  </w:style>
  <w:style w:type="character" w:customStyle="1" w:styleId="eop">
    <w:name w:val="eop"/>
    <w:basedOn w:val="DefaultParagraphFont"/>
    <w:rsid w:val="0057342D"/>
  </w:style>
  <w:style w:type="character" w:customStyle="1" w:styleId="spellingerror">
    <w:name w:val="spellingerror"/>
    <w:basedOn w:val="DefaultParagraphFont"/>
    <w:rsid w:val="0057342D"/>
  </w:style>
  <w:style w:type="paragraph" w:styleId="Header">
    <w:name w:val="header"/>
    <w:basedOn w:val="Normal"/>
    <w:link w:val="HeaderChar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2F"/>
  </w:style>
  <w:style w:type="paragraph" w:styleId="Footer">
    <w:name w:val="footer"/>
    <w:basedOn w:val="Normal"/>
    <w:link w:val="FooterChar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2F"/>
  </w:style>
  <w:style w:type="character" w:styleId="FollowedHyperlink">
    <w:name w:val="FollowedHyperlink"/>
    <w:basedOn w:val="DefaultParagraphFont"/>
    <w:uiPriority w:val="99"/>
    <w:semiHidden/>
    <w:unhideWhenUsed/>
    <w:rsid w:val="005C7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WP8hU-P8ByEaxWVsG9tnaQEI_w6828W6SvSALTCHmeE8Nhg/viewf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er.com/hioa/main.p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18egk1lTLwLCVrKNk4GoOGm2bPvKTC2XpLUxd486j2hU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WP8hU-P8ByEaxWVsG9tnaQEI_w6828W6SvSALTCHmeE8Nhg/view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CB8C-0425-4867-838A-F86A6B4A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CDC4EB9F.dotm</Template>
  <TotalTime>146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Tulpesh Patel</dc:creator>
  <cp:keywords/>
  <dc:description/>
  <cp:lastModifiedBy>George Anthony Giannoumis</cp:lastModifiedBy>
  <cp:revision>18</cp:revision>
  <dcterms:created xsi:type="dcterms:W3CDTF">2015-08-10T08:46:00Z</dcterms:created>
  <dcterms:modified xsi:type="dcterms:W3CDTF">2016-08-31T14:16:00Z</dcterms:modified>
</cp:coreProperties>
</file>